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122A" w14:textId="75058278" w:rsidR="00F41BEE" w:rsidRPr="00341737" w:rsidRDefault="006110F6" w:rsidP="003316E8">
      <w:pPr>
        <w:pStyle w:val="Title"/>
        <w:spacing w:before="10" w:after="76"/>
        <w:jc w:val="center"/>
        <w:rPr>
          <w:sz w:val="56"/>
          <w:szCs w:val="56"/>
        </w:rPr>
      </w:pPr>
      <w:r w:rsidRPr="00341737">
        <w:rPr>
          <w:sz w:val="56"/>
          <w:szCs w:val="56"/>
        </w:rPr>
        <w:t>Pawan Kumar</w:t>
      </w:r>
    </w:p>
    <w:p w14:paraId="4F5FD04A" w14:textId="1E265707" w:rsidR="00F41BEE" w:rsidRPr="00341737" w:rsidRDefault="006110F6" w:rsidP="003316E8">
      <w:pPr>
        <w:pStyle w:val="Subtitle"/>
        <w:spacing w:before="10" w:after="76"/>
        <w:jc w:val="center"/>
        <w:rPr>
          <w:sz w:val="24"/>
          <w:szCs w:val="24"/>
          <w:u w:val="single"/>
        </w:rPr>
      </w:pPr>
      <w:r w:rsidRPr="00341737">
        <w:rPr>
          <w:sz w:val="24"/>
          <w:szCs w:val="24"/>
          <w:u w:val="single"/>
        </w:rPr>
        <w:t>DATA SCIENTIST &amp; PYTHON DEVELOPER</w:t>
      </w:r>
    </w:p>
    <w:p w14:paraId="40BABA11" w14:textId="7A35B95E" w:rsidR="00003455" w:rsidRPr="00341737" w:rsidRDefault="006110F6" w:rsidP="003316E8">
      <w:pPr>
        <w:pStyle w:val="Heading1"/>
        <w:spacing w:before="10" w:after="76"/>
        <w:jc w:val="center"/>
        <w:rPr>
          <w:szCs w:val="24"/>
        </w:rPr>
      </w:pPr>
      <w:r w:rsidRPr="00341737">
        <w:rPr>
          <w:szCs w:val="24"/>
        </w:rPr>
        <w:t>Karachi, Pakistan</w:t>
      </w:r>
      <w:r w:rsidR="00F41BEE" w:rsidRPr="00341737">
        <w:rPr>
          <w:szCs w:val="24"/>
        </w:rPr>
        <w:t xml:space="preserve"> | </w:t>
      </w:r>
      <w:r w:rsidRPr="00341737">
        <w:rPr>
          <w:szCs w:val="24"/>
        </w:rPr>
        <w:t>+923352318558</w:t>
      </w:r>
      <w:r w:rsidR="00F41BEE" w:rsidRPr="00341737">
        <w:rPr>
          <w:szCs w:val="24"/>
        </w:rPr>
        <w:t xml:space="preserve"> | </w:t>
      </w:r>
      <w:r w:rsidRPr="00341737">
        <w:rPr>
          <w:color w:val="0563C1"/>
          <w:szCs w:val="24"/>
          <w:u w:val="single" w:color="0563C1"/>
        </w:rPr>
        <w:t>engrpawan111@gmail.com</w:t>
      </w:r>
      <w:r w:rsidR="00F41BEE" w:rsidRPr="00341737">
        <w:rPr>
          <w:szCs w:val="24"/>
        </w:rPr>
        <w:t xml:space="preserve"> </w:t>
      </w:r>
      <w:r w:rsidRPr="00341737">
        <w:rPr>
          <w:szCs w:val="24"/>
        </w:rPr>
        <w:t xml:space="preserve">| </w:t>
      </w:r>
      <w:hyperlink r:id="rId11" w:history="1">
        <w:r w:rsidR="002B4449" w:rsidRPr="00341737">
          <w:rPr>
            <w:color w:val="0563C1"/>
            <w:szCs w:val="24"/>
            <w:u w:color="0563C1"/>
          </w:rPr>
          <w:t>https://www.linkedin.com/in/pawankumar7968/</w:t>
        </w:r>
      </w:hyperlink>
    </w:p>
    <w:p w14:paraId="5680F8EA" w14:textId="6B7E4A97" w:rsidR="00F41BEE" w:rsidRDefault="00F76BE7" w:rsidP="003316E8">
      <w:pPr>
        <w:pStyle w:val="Heading1"/>
        <w:spacing w:before="10" w:after="76"/>
      </w:pPr>
      <w:r>
        <w:t>OBJECTIVE</w:t>
      </w:r>
    </w:p>
    <w:p w14:paraId="2CDA0193" w14:textId="77777777" w:rsidR="00003455" w:rsidRPr="00003455" w:rsidRDefault="00003455" w:rsidP="003316E8">
      <w:pPr>
        <w:spacing w:before="10" w:after="76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7D1DEC4" wp14:editId="295BF8E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B91349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56B0353" w14:textId="256B87E2" w:rsidR="00E21802" w:rsidRDefault="00E21802" w:rsidP="003316E8">
      <w:pPr>
        <w:pStyle w:val="Heading1"/>
        <w:spacing w:before="10" w:after="76"/>
        <w:jc w:val="both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E21802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Enthusiastic and committed professional with a genuine interest in software programs, seeking a position in a progressive company that values my analytical and technical skills, providing opportunities for ongoing skill enhancement. I possess the ability to thrive both independently and collaboratively within a team environment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55727E64" w14:textId="13151FDC" w:rsidR="00F41BEE" w:rsidRDefault="00E21802" w:rsidP="003316E8">
      <w:pPr>
        <w:pStyle w:val="Heading1"/>
        <w:spacing w:before="10" w:after="76"/>
      </w:pPr>
      <w:r>
        <w:t>EXPERIENCE</w:t>
      </w:r>
    </w:p>
    <w:p w14:paraId="2467A396" w14:textId="77777777" w:rsidR="00003455" w:rsidRPr="00003455" w:rsidRDefault="00003455" w:rsidP="003316E8">
      <w:pPr>
        <w:spacing w:before="10" w:after="76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8682E0D" wp14:editId="5FBB7FCA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BD236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0117DB" w14:textId="5213EC00" w:rsidR="00003455" w:rsidRDefault="002B4449" w:rsidP="003316E8">
      <w:pPr>
        <w:pStyle w:val="Heading2"/>
        <w:spacing w:before="10" w:after="76"/>
      </w:pPr>
      <w:r>
        <w:t>Remote Data Science Intern at Technocolabs India</w:t>
      </w:r>
      <w:r w:rsidR="00003455">
        <w:tab/>
      </w:r>
      <w:r>
        <w:t>JAN-2023 to MAR-2023</w:t>
      </w:r>
    </w:p>
    <w:p w14:paraId="35FCF743" w14:textId="4C1C1042" w:rsidR="00F41BEE" w:rsidRDefault="00E21802" w:rsidP="003316E8">
      <w:pPr>
        <w:pStyle w:val="Heading1"/>
        <w:spacing w:before="10" w:after="76"/>
      </w:pPr>
      <w:r>
        <w:t>EDUCATION</w:t>
      </w:r>
    </w:p>
    <w:p w14:paraId="44A6A2DA" w14:textId="77777777" w:rsidR="00003455" w:rsidRPr="00003455" w:rsidRDefault="00003455" w:rsidP="003316E8">
      <w:pPr>
        <w:spacing w:before="10" w:after="76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2244C5" wp14:editId="38B511FC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62199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B4CBB4F" w14:textId="5322C097" w:rsidR="00003455" w:rsidRPr="001A01A1" w:rsidRDefault="009608E4" w:rsidP="003316E8">
      <w:pPr>
        <w:pStyle w:val="Heading2"/>
        <w:spacing w:before="10" w:after="76"/>
      </w:pPr>
      <w:r>
        <w:t>Mehran University, B.E Software Engineering</w:t>
      </w:r>
      <w:r w:rsidR="00003455">
        <w:tab/>
      </w:r>
      <w:r>
        <w:t>OCT-2019 to NOV-2023</w:t>
      </w:r>
    </w:p>
    <w:p w14:paraId="39BA8769" w14:textId="154C54C3" w:rsidR="00F41BEE" w:rsidRDefault="009608E4" w:rsidP="003316E8">
      <w:pPr>
        <w:pStyle w:val="Heading1"/>
        <w:spacing w:before="10" w:after="76"/>
      </w:pPr>
      <w:r>
        <w:t>TECHNICAL SKILLS</w:t>
      </w:r>
    </w:p>
    <w:p w14:paraId="7689816E" w14:textId="191C5C6B" w:rsidR="00F41BEE" w:rsidRPr="003458A2" w:rsidRDefault="00003455" w:rsidP="003316E8">
      <w:pPr>
        <w:spacing w:before="10" w:after="76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7FB0EA" wp14:editId="5EB2B59B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257EB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9FED7A" w14:textId="77777777" w:rsidR="009608E4" w:rsidRPr="009608E4" w:rsidRDefault="009608E4" w:rsidP="003316E8">
      <w:pPr>
        <w:pStyle w:val="ListBullet"/>
        <w:spacing w:before="10" w:after="76"/>
        <w:ind w:left="649"/>
        <w:rPr>
          <w:b/>
          <w:bCs/>
        </w:rPr>
      </w:pPr>
      <w:r w:rsidRPr="009608E4">
        <w:rPr>
          <w:b/>
          <w:bCs/>
        </w:rPr>
        <w:t>Data Science:</w:t>
      </w:r>
      <w:r>
        <w:rPr>
          <w:b/>
          <w:bCs/>
        </w:rPr>
        <w:t xml:space="preserve"> </w:t>
      </w:r>
      <w:r>
        <w:t>Python, Tensor flow, Scikit learn, OpenCV, Pytorch, XGBoost, Matplotlib,</w:t>
      </w:r>
    </w:p>
    <w:p w14:paraId="14374802" w14:textId="2C73FE82" w:rsidR="00F41BEE" w:rsidRPr="009608E4" w:rsidRDefault="009608E4" w:rsidP="003316E8">
      <w:pPr>
        <w:pStyle w:val="ListBullet"/>
        <w:numPr>
          <w:ilvl w:val="0"/>
          <w:numId w:val="0"/>
        </w:numPr>
        <w:spacing w:before="10" w:after="76"/>
        <w:ind w:left="680"/>
        <w:rPr>
          <w:b/>
          <w:bCs/>
        </w:rPr>
      </w:pPr>
      <w:r>
        <w:t>Seaborn,</w:t>
      </w:r>
      <w:r>
        <w:rPr>
          <w:b/>
        </w:rPr>
        <w:t xml:space="preserve"> </w:t>
      </w:r>
      <w:r>
        <w:t>NumPy</w:t>
      </w:r>
      <w:r>
        <w:rPr>
          <w:b/>
        </w:rPr>
        <w:t>,</w:t>
      </w:r>
      <w:r>
        <w:t xml:space="preserve"> </w:t>
      </w:r>
      <w:r w:rsidR="000E5A9C">
        <w:t>SciPy</w:t>
      </w:r>
      <w:r>
        <w:t>, Pandas, CNN, RCNN, Object Detection (YOLO Algorithm) &amp; NLP</w:t>
      </w:r>
      <w:r w:rsidR="00E21802">
        <w:t>.</w:t>
      </w:r>
    </w:p>
    <w:p w14:paraId="3B9B0CB2" w14:textId="3643916A" w:rsidR="009608E4" w:rsidRPr="009608E4" w:rsidRDefault="009608E4" w:rsidP="003316E8">
      <w:pPr>
        <w:pStyle w:val="ListBullet"/>
        <w:spacing w:before="10" w:after="76"/>
        <w:ind w:left="649"/>
        <w:rPr>
          <w:b/>
          <w:bCs/>
        </w:rPr>
      </w:pPr>
      <w:r w:rsidRPr="009608E4">
        <w:rPr>
          <w:b/>
          <w:bCs/>
        </w:rPr>
        <w:t>Back End Development</w:t>
      </w:r>
      <w:r>
        <w:rPr>
          <w:b/>
          <w:bCs/>
        </w:rPr>
        <w:t xml:space="preserve">: </w:t>
      </w:r>
      <w:r>
        <w:t>Flas</w:t>
      </w:r>
      <w:r w:rsidR="00E21802">
        <w:t>k</w:t>
      </w:r>
    </w:p>
    <w:p w14:paraId="500595FB" w14:textId="4D18F774" w:rsidR="008618CF" w:rsidRPr="008618CF" w:rsidRDefault="009608E4" w:rsidP="003316E8">
      <w:pPr>
        <w:pStyle w:val="ListBullet"/>
        <w:spacing w:before="10" w:after="76"/>
        <w:ind w:left="649"/>
        <w:rPr>
          <w:b/>
          <w:bCs/>
        </w:rPr>
      </w:pPr>
      <w:r>
        <w:rPr>
          <w:b/>
          <w:bCs/>
        </w:rPr>
        <w:t xml:space="preserve">Desktop Development: </w:t>
      </w:r>
      <w:r>
        <w:t>Python &amp; JAVA</w:t>
      </w:r>
    </w:p>
    <w:p w14:paraId="27D22FB2" w14:textId="6CFDDE91" w:rsidR="00F41BEE" w:rsidRPr="009608E4" w:rsidRDefault="008618CF" w:rsidP="003316E8">
      <w:pPr>
        <w:pStyle w:val="ListBullet"/>
        <w:spacing w:before="10" w:after="76"/>
        <w:ind w:left="649"/>
        <w:rPr>
          <w:b/>
          <w:bCs/>
        </w:rPr>
      </w:pPr>
      <w:r>
        <w:rPr>
          <w:b/>
          <w:bCs/>
        </w:rPr>
        <w:t xml:space="preserve">Databases: </w:t>
      </w:r>
      <w:r>
        <w:t>MySQL</w:t>
      </w:r>
    </w:p>
    <w:p w14:paraId="457C97A1" w14:textId="51D9EF30" w:rsidR="00F41BEE" w:rsidRPr="008618CF" w:rsidRDefault="008618CF" w:rsidP="003316E8">
      <w:pPr>
        <w:pStyle w:val="ListBullet"/>
        <w:spacing w:before="10" w:after="76"/>
        <w:ind w:left="649"/>
        <w:rPr>
          <w:b/>
          <w:bCs/>
        </w:rPr>
      </w:pPr>
      <w:r w:rsidRPr="008618CF">
        <w:rPr>
          <w:b/>
          <w:bCs/>
        </w:rPr>
        <w:t>Tools</w:t>
      </w:r>
      <w:r>
        <w:rPr>
          <w:b/>
          <w:bCs/>
        </w:rPr>
        <w:t xml:space="preserve">: </w:t>
      </w:r>
      <w:r>
        <w:t xml:space="preserve">PyCharm, Visual Studio Code, </w:t>
      </w:r>
      <w:proofErr w:type="spellStart"/>
      <w:r>
        <w:t>Jupyter</w:t>
      </w:r>
      <w:proofErr w:type="spellEnd"/>
      <w:r>
        <w:t xml:space="preserve"> Notebook, Google Collab, Git, GitHub</w:t>
      </w:r>
      <w:r w:rsidR="00E21802">
        <w:t>.</w:t>
      </w:r>
    </w:p>
    <w:p w14:paraId="47BEEBB5" w14:textId="6D7ED78E" w:rsidR="008618CF" w:rsidRDefault="008618CF" w:rsidP="003316E8">
      <w:pPr>
        <w:pStyle w:val="Heading1"/>
        <w:spacing w:before="10" w:after="76"/>
      </w:pPr>
      <w:r>
        <w:t>PROJECTS</w:t>
      </w:r>
    </w:p>
    <w:p w14:paraId="02656064" w14:textId="77777777" w:rsidR="008618CF" w:rsidRPr="00003455" w:rsidRDefault="008618CF" w:rsidP="003316E8">
      <w:pPr>
        <w:spacing w:before="10" w:after="76"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F6166A5" wp14:editId="56ABB38A">
                <wp:extent cx="5943600" cy="0"/>
                <wp:effectExtent l="0" t="0" r="0" b="0"/>
                <wp:docPr id="167245810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5609B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D258D9" w14:textId="291A58DC" w:rsidR="008618CF" w:rsidRPr="008618CF" w:rsidRDefault="008618CF" w:rsidP="003316E8">
      <w:pPr>
        <w:pStyle w:val="ListBullet"/>
        <w:numPr>
          <w:ilvl w:val="0"/>
          <w:numId w:val="0"/>
        </w:numPr>
        <w:spacing w:before="10" w:after="76"/>
        <w:rPr>
          <w:b/>
          <w:bCs/>
        </w:rPr>
      </w:pPr>
      <w:r w:rsidRPr="008618CF">
        <w:rPr>
          <w:b/>
          <w:bCs/>
        </w:rPr>
        <w:t>Driver Drowsiness Detection System (FYP)</w:t>
      </w:r>
    </w:p>
    <w:p w14:paraId="6BC0E33D" w14:textId="580B780A" w:rsidR="008618CF" w:rsidRDefault="000923E2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0923E2">
        <w:t>To design an Android application that will detect drowsiness through facial expressions or eye movement of the driver and then ring an alarm if detected.</w:t>
      </w:r>
    </w:p>
    <w:p w14:paraId="641EB8B7" w14:textId="35641854" w:rsidR="00983234" w:rsidRDefault="000923E2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0923E2">
        <w:t>To implement a system that can enhance the safety of drivers by waking them up if they mistakenly fall asleep.</w:t>
      </w:r>
      <w:r w:rsidR="00983234">
        <w:t xml:space="preserve">  </w:t>
      </w:r>
    </w:p>
    <w:p w14:paraId="41229307" w14:textId="43D5FB72" w:rsidR="00983234" w:rsidRDefault="000923E2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0923E2">
        <w:t>To develop a decision support monitoring system that provides decision support for the safety management system.</w:t>
      </w:r>
    </w:p>
    <w:p w14:paraId="61682B97" w14:textId="29EBCE8E" w:rsidR="001640B9" w:rsidRDefault="001640B9" w:rsidP="003316E8">
      <w:pPr>
        <w:pStyle w:val="ListBullet"/>
        <w:numPr>
          <w:ilvl w:val="0"/>
          <w:numId w:val="0"/>
        </w:numPr>
        <w:spacing w:before="10" w:after="76"/>
        <w:rPr>
          <w:b/>
          <w:bCs/>
        </w:rPr>
      </w:pPr>
      <w:r w:rsidRPr="001640B9">
        <w:rPr>
          <w:b/>
          <w:bCs/>
        </w:rPr>
        <w:t>Bondora Risk Analysis</w:t>
      </w:r>
    </w:p>
    <w:p w14:paraId="5A9350F8" w14:textId="5EBC4381" w:rsidR="001640B9" w:rsidRDefault="000923E2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0923E2">
        <w:t>Its predictive model predicts whether a borrower will default; if not, it predicts the Return on Investment (ROI), Equated Monthly Installment (EMI), and Estimated Loss Amount (ELA).</w:t>
      </w:r>
    </w:p>
    <w:p w14:paraId="60962949" w14:textId="0491AFC4" w:rsidR="001640B9" w:rsidRDefault="000923E2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0923E2">
        <w:t>Developed a predictive model using Machine Learning with Scikit-Learn to build classification and regression models.</w:t>
      </w:r>
    </w:p>
    <w:p w14:paraId="7BBAC4A3" w14:textId="5719617C" w:rsidR="001640B9" w:rsidRDefault="000923E2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0923E2">
        <w:t>Deployed to the web for a better user experience, developed the frontend of the website using HTML and CSS, and the backend using Flask.</w:t>
      </w:r>
    </w:p>
    <w:p w14:paraId="4716895D" w14:textId="0D43F0BB" w:rsidR="001640B9" w:rsidRDefault="001640B9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0E5A9C">
        <w:rPr>
          <w:b/>
          <w:bCs/>
        </w:rPr>
        <w:t>Technologies used:</w:t>
      </w:r>
      <w:r w:rsidRPr="000E5A9C">
        <w:t xml:space="preserve"> </w:t>
      </w:r>
      <w:r>
        <w:t xml:space="preserve">Logistic Regression, Classification, Random Forest Classifier, Scikit learn, </w:t>
      </w:r>
      <w:r w:rsidR="000E5A9C">
        <w:t>NumPy</w:t>
      </w:r>
      <w:r>
        <w:t>, Pandas, Matplotlib, Seaborn, HTML</w:t>
      </w:r>
      <w:r w:rsidR="000E5A9C">
        <w:t>,</w:t>
      </w:r>
      <w:r>
        <w:t xml:space="preserve"> CSS</w:t>
      </w:r>
      <w:r w:rsidR="000E5A9C">
        <w:t xml:space="preserve"> &amp; </w:t>
      </w:r>
      <w:r>
        <w:t>Flask.</w:t>
      </w:r>
    </w:p>
    <w:p w14:paraId="46A0A135" w14:textId="6239A5C5" w:rsidR="001640B9" w:rsidRDefault="000E5A9C" w:rsidP="003316E8">
      <w:pPr>
        <w:pStyle w:val="ListBullet"/>
        <w:numPr>
          <w:ilvl w:val="1"/>
          <w:numId w:val="14"/>
        </w:numPr>
        <w:spacing w:before="10" w:after="76"/>
        <w:ind w:left="649"/>
      </w:pPr>
      <w:r w:rsidRPr="000E5A9C">
        <w:rPr>
          <w:b/>
          <w:bCs/>
        </w:rPr>
        <w:t>GitHub</w:t>
      </w:r>
      <w:r w:rsidR="001640B9" w:rsidRPr="000E5A9C">
        <w:rPr>
          <w:b/>
          <w:bCs/>
        </w:rPr>
        <w:t xml:space="preserve"> Link:</w:t>
      </w:r>
      <w:r w:rsidR="001640B9" w:rsidRPr="000E5A9C">
        <w:t xml:space="preserve"> </w:t>
      </w:r>
      <w:hyperlink r:id="rId12">
        <w:r w:rsidR="001640B9" w:rsidRPr="000E5A9C">
          <w:t xml:space="preserve"> </w:t>
        </w:r>
      </w:hyperlink>
      <w:hyperlink r:id="rId13">
        <w:r w:rsidR="001640B9"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https://github.com/khatri7968/Bondora</w:t>
        </w:r>
      </w:hyperlink>
      <w:hyperlink r:id="rId14">
        <w:r w:rsidR="001640B9"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-</w:t>
        </w:r>
      </w:hyperlink>
      <w:hyperlink r:id="rId15">
        <w:r w:rsidR="001640B9"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Risk</w:t>
        </w:r>
      </w:hyperlink>
      <w:hyperlink r:id="rId16">
        <w:r w:rsidR="001640B9"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-</w:t>
        </w:r>
      </w:hyperlink>
      <w:hyperlink r:id="rId17">
        <w:r w:rsidR="001640B9"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Analysis</w:t>
        </w:r>
      </w:hyperlink>
      <w:hyperlink r:id="rId18">
        <w:r w:rsidR="001640B9"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 xml:space="preserve"> </w:t>
        </w:r>
      </w:hyperlink>
    </w:p>
    <w:p w14:paraId="35E6D8D9" w14:textId="3E232344" w:rsidR="001640B9" w:rsidRDefault="000E5A9C" w:rsidP="003316E8">
      <w:pPr>
        <w:pStyle w:val="ListBullet"/>
        <w:numPr>
          <w:ilvl w:val="0"/>
          <w:numId w:val="0"/>
        </w:numPr>
        <w:spacing w:before="10" w:after="76"/>
        <w:rPr>
          <w:b/>
          <w:bCs/>
        </w:rPr>
      </w:pPr>
      <w:r>
        <w:rPr>
          <w:b/>
          <w:bCs/>
        </w:rPr>
        <w:t>Stock Market Prediction</w:t>
      </w:r>
    </w:p>
    <w:p w14:paraId="524E0B5A" w14:textId="07AA99D5" w:rsidR="000E5A9C" w:rsidRDefault="000E5A9C" w:rsidP="003316E8">
      <w:pPr>
        <w:pStyle w:val="ListBullet"/>
        <w:numPr>
          <w:ilvl w:val="1"/>
          <w:numId w:val="14"/>
        </w:numPr>
        <w:spacing w:before="10" w:after="76"/>
        <w:ind w:left="649"/>
      </w:pPr>
      <w:r>
        <w:t>It</w:t>
      </w:r>
      <w:r w:rsidR="00F76BE7">
        <w:t>’</w:t>
      </w:r>
      <w:r>
        <w:t>s predictive model which predicts the future prices of the stock.</w:t>
      </w:r>
    </w:p>
    <w:p w14:paraId="171652B1" w14:textId="77777777" w:rsidR="000E5A9C" w:rsidRDefault="000E5A9C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>
        <w:t xml:space="preserve">Developed Predictive Model which is using Deep learning with TensorFlow and </w:t>
      </w:r>
      <w:proofErr w:type="spellStart"/>
      <w:r>
        <w:t>keras</w:t>
      </w:r>
      <w:proofErr w:type="spellEnd"/>
      <w:r>
        <w:t xml:space="preserve"> for building different layers for training the LSTM model.   </w:t>
      </w:r>
    </w:p>
    <w:p w14:paraId="4E6EFF5B" w14:textId="563B2D88" w:rsidR="000E5A9C" w:rsidRDefault="000E5A9C" w:rsidP="003316E8">
      <w:pPr>
        <w:pStyle w:val="ListBullet"/>
        <w:numPr>
          <w:ilvl w:val="1"/>
          <w:numId w:val="14"/>
        </w:numPr>
        <w:spacing w:before="10" w:after="76"/>
        <w:ind w:left="649"/>
        <w:jc w:val="both"/>
      </w:pPr>
      <w:r w:rsidRPr="00AC5DC1">
        <w:t>Technologies used:</w:t>
      </w:r>
      <w:r>
        <w:t xml:space="preserve"> Stacked LSTM algorithm, TensorFlow, </w:t>
      </w:r>
      <w:proofErr w:type="spellStart"/>
      <w:r>
        <w:t>Keras</w:t>
      </w:r>
      <w:proofErr w:type="spellEnd"/>
      <w:r>
        <w:t>, NumPy, Pandas, Matplotlib, Seaborn.</w:t>
      </w:r>
    </w:p>
    <w:p w14:paraId="32140994" w14:textId="1DBFE52D" w:rsidR="000E5A9C" w:rsidRPr="000E5A9C" w:rsidRDefault="000E5A9C" w:rsidP="003316E8">
      <w:pPr>
        <w:pStyle w:val="ListBullet"/>
        <w:numPr>
          <w:ilvl w:val="1"/>
          <w:numId w:val="14"/>
        </w:numPr>
        <w:spacing w:before="10" w:after="76"/>
        <w:ind w:left="649"/>
        <w:rPr>
          <w:b/>
          <w:bCs/>
        </w:rPr>
      </w:pPr>
      <w:r>
        <w:rPr>
          <w:b/>
        </w:rPr>
        <w:t>GitHub Lin</w:t>
      </w:r>
      <w:r w:rsidR="00A33AB6">
        <w:rPr>
          <w:b/>
        </w:rPr>
        <w:t>k:</w:t>
      </w:r>
      <w:r w:rsidR="00F76BE7">
        <w:t xml:space="preserve"> </w:t>
      </w:r>
      <w:hyperlink r:id="rId19">
        <w:r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https://github.com/khatri7968/LETSGROWMORE/blob/main/Stock Marke</w:t>
        </w:r>
      </w:hyperlink>
      <w:hyperlink r:id="rId20">
        <w:r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t</w:t>
        </w:r>
      </w:hyperlink>
      <w:hyperlink r:id="rId21">
        <w:r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 xml:space="preserve"> </w:t>
        </w:r>
      </w:hyperlink>
      <w:hyperlink r:id="rId22">
        <w:proofErr w:type="spellStart"/>
        <w:r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Prediction.ipyn</w:t>
        </w:r>
      </w:hyperlink>
      <w:hyperlink r:id="rId23">
        <w:r w:rsidRPr="00F76BE7">
          <w:rPr>
            <w:rFonts w:asciiTheme="majorHAnsi" w:eastAsiaTheme="majorEastAsia" w:hAnsiTheme="majorHAnsi" w:cs="Times New Roman (Headings CS)"/>
            <w:b/>
            <w:color w:val="0563C1"/>
            <w:spacing w:val="-10"/>
            <w:szCs w:val="20"/>
            <w:u w:color="0563C1"/>
          </w:rPr>
          <w:t>b</w:t>
        </w:r>
        <w:proofErr w:type="spellEnd"/>
      </w:hyperlink>
    </w:p>
    <w:sectPr w:rsidR="000E5A9C" w:rsidRPr="000E5A9C" w:rsidSect="001A01A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567" w:right="1514" w:bottom="567" w:left="1366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7445" w14:textId="77777777" w:rsidR="004742AF" w:rsidRDefault="004742AF">
      <w:pPr>
        <w:spacing w:after="0"/>
      </w:pPr>
      <w:r>
        <w:separator/>
      </w:r>
    </w:p>
  </w:endnote>
  <w:endnote w:type="continuationSeparator" w:id="0">
    <w:p w14:paraId="564DAC00" w14:textId="77777777" w:rsidR="004742AF" w:rsidRDefault="004742AF">
      <w:pPr>
        <w:spacing w:after="0"/>
      </w:pPr>
      <w:r>
        <w:continuationSeparator/>
      </w:r>
    </w:p>
  </w:endnote>
  <w:endnote w:type="continuationNotice" w:id="1">
    <w:p w14:paraId="493EE5A9" w14:textId="77777777" w:rsidR="004742AF" w:rsidRDefault="004742A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529F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5A9E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3E61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9585" w14:textId="77777777" w:rsidR="004742AF" w:rsidRDefault="004742AF">
      <w:pPr>
        <w:spacing w:after="0"/>
      </w:pPr>
      <w:r>
        <w:separator/>
      </w:r>
    </w:p>
  </w:footnote>
  <w:footnote w:type="continuationSeparator" w:id="0">
    <w:p w14:paraId="0AC913EA" w14:textId="77777777" w:rsidR="004742AF" w:rsidRDefault="004742AF">
      <w:pPr>
        <w:spacing w:after="0"/>
      </w:pPr>
      <w:r>
        <w:continuationSeparator/>
      </w:r>
    </w:p>
  </w:footnote>
  <w:footnote w:type="continuationNotice" w:id="1">
    <w:p w14:paraId="2D164796" w14:textId="77777777" w:rsidR="004742AF" w:rsidRDefault="004742A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60B2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200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E8DB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94F56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F72D20"/>
    <w:multiLevelType w:val="hybridMultilevel"/>
    <w:tmpl w:val="9AFA02A6"/>
    <w:lvl w:ilvl="0" w:tplc="D9FE6D3A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382652">
      <w:start w:val="1"/>
      <w:numFmt w:val="bullet"/>
      <w:lvlText w:val="o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09062">
      <w:start w:val="1"/>
      <w:numFmt w:val="bullet"/>
      <w:lvlText w:val="▪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29D12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6A958">
      <w:start w:val="1"/>
      <w:numFmt w:val="bullet"/>
      <w:lvlText w:val="o"/>
      <w:lvlJc w:val="left"/>
      <w:pPr>
        <w:ind w:left="3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E27BB0">
      <w:start w:val="1"/>
      <w:numFmt w:val="bullet"/>
      <w:lvlText w:val="▪"/>
      <w:lvlJc w:val="left"/>
      <w:pPr>
        <w:ind w:left="4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299D8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4C564">
      <w:start w:val="1"/>
      <w:numFmt w:val="bullet"/>
      <w:lvlText w:val="o"/>
      <w:lvlJc w:val="left"/>
      <w:pPr>
        <w:ind w:left="5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45A16">
      <w:start w:val="1"/>
      <w:numFmt w:val="bullet"/>
      <w:lvlText w:val="▪"/>
      <w:lvlJc w:val="left"/>
      <w:pPr>
        <w:ind w:left="6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  <w:num w:numId="20" w16cid:durableId="524366823">
    <w:abstractNumId w:val="12"/>
  </w:num>
  <w:num w:numId="21" w16cid:durableId="1197811140">
    <w:abstractNumId w:val="10"/>
  </w:num>
  <w:num w:numId="22" w16cid:durableId="595671619">
    <w:abstractNumId w:val="10"/>
  </w:num>
  <w:num w:numId="23" w16cid:durableId="1430467771">
    <w:abstractNumId w:val="10"/>
  </w:num>
  <w:num w:numId="24" w16cid:durableId="1978879176">
    <w:abstractNumId w:val="10"/>
  </w:num>
  <w:num w:numId="25" w16cid:durableId="466701436">
    <w:abstractNumId w:val="10"/>
  </w:num>
  <w:num w:numId="26" w16cid:durableId="282466486">
    <w:abstractNumId w:val="10"/>
  </w:num>
  <w:num w:numId="27" w16cid:durableId="1558394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F6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23E2"/>
    <w:rsid w:val="000D355D"/>
    <w:rsid w:val="000E5A9C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40B9"/>
    <w:rsid w:val="0018191F"/>
    <w:rsid w:val="00181FE7"/>
    <w:rsid w:val="00186230"/>
    <w:rsid w:val="001A01A1"/>
    <w:rsid w:val="001D4B58"/>
    <w:rsid w:val="00200572"/>
    <w:rsid w:val="00262033"/>
    <w:rsid w:val="00271453"/>
    <w:rsid w:val="00276E4F"/>
    <w:rsid w:val="00295104"/>
    <w:rsid w:val="002B4449"/>
    <w:rsid w:val="002C0DDD"/>
    <w:rsid w:val="002C6AD3"/>
    <w:rsid w:val="002D59A2"/>
    <w:rsid w:val="002E4E02"/>
    <w:rsid w:val="00302F19"/>
    <w:rsid w:val="00304507"/>
    <w:rsid w:val="003108DB"/>
    <w:rsid w:val="00331246"/>
    <w:rsid w:val="003316E8"/>
    <w:rsid w:val="003319FB"/>
    <w:rsid w:val="00341737"/>
    <w:rsid w:val="003458A2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1013"/>
    <w:rsid w:val="00433CD1"/>
    <w:rsid w:val="00445933"/>
    <w:rsid w:val="004476A1"/>
    <w:rsid w:val="004476B0"/>
    <w:rsid w:val="004742AF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10F6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169B7"/>
    <w:rsid w:val="00824550"/>
    <w:rsid w:val="008406FF"/>
    <w:rsid w:val="0084136C"/>
    <w:rsid w:val="00855CA3"/>
    <w:rsid w:val="008618CF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4879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608E4"/>
    <w:rsid w:val="00971892"/>
    <w:rsid w:val="0097323F"/>
    <w:rsid w:val="009757B2"/>
    <w:rsid w:val="009763C8"/>
    <w:rsid w:val="00982EDE"/>
    <w:rsid w:val="00983234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3AB6"/>
    <w:rsid w:val="00A36F7A"/>
    <w:rsid w:val="00A7066C"/>
    <w:rsid w:val="00A70EFD"/>
    <w:rsid w:val="00A8131A"/>
    <w:rsid w:val="00AA2091"/>
    <w:rsid w:val="00AB2C3D"/>
    <w:rsid w:val="00AC5DC1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1115D"/>
    <w:rsid w:val="00E21802"/>
    <w:rsid w:val="00E23538"/>
    <w:rsid w:val="00E321B6"/>
    <w:rsid w:val="00E45F8D"/>
    <w:rsid w:val="00E71047"/>
    <w:rsid w:val="00E726F0"/>
    <w:rsid w:val="00E76CD0"/>
    <w:rsid w:val="00EA2B92"/>
    <w:rsid w:val="00EC12CE"/>
    <w:rsid w:val="00ED598E"/>
    <w:rsid w:val="00ED7FEB"/>
    <w:rsid w:val="00EE25F3"/>
    <w:rsid w:val="00F15EEF"/>
    <w:rsid w:val="00F37140"/>
    <w:rsid w:val="00F40303"/>
    <w:rsid w:val="00F41BEE"/>
    <w:rsid w:val="00F7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89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B4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hatri7968/Bondora-Risk-Analysis" TargetMode="External"/><Relationship Id="rId18" Type="http://schemas.openxmlformats.org/officeDocument/2006/relationships/hyperlink" Target="https://github.com/khatri7968/Bondora-Risk-Analysis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khatri7968/LETSGROWMORE/blob/main/Stock%20Market%20Prediction.ipynb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khatri7968/Bondora-Risk-Analysis" TargetMode="External"/><Relationship Id="rId17" Type="http://schemas.openxmlformats.org/officeDocument/2006/relationships/hyperlink" Target="https://github.com/khatri7968/Bondora-Risk-Analysis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hatri7968/Bondora-Risk-Analysis" TargetMode="External"/><Relationship Id="rId20" Type="http://schemas.openxmlformats.org/officeDocument/2006/relationships/hyperlink" Target="https://github.com/khatri7968/LETSGROWMORE/blob/main/Stock%20Market%20Prediction.ipynb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awankumar7968/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khatri7968/Bondora-Risk-Analysis" TargetMode="External"/><Relationship Id="rId23" Type="http://schemas.openxmlformats.org/officeDocument/2006/relationships/hyperlink" Target="https://github.com/khatri7968/LETSGROWMORE/blob/main/Stock%20Market%20Prediction.ipynb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github.com/khatri7968/LETSGROWMORE/blob/main/Stock%20Market%20Prediction.ipynb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hatri7968/Bondora-Risk-Analysis" TargetMode="External"/><Relationship Id="rId22" Type="http://schemas.openxmlformats.org/officeDocument/2006/relationships/hyperlink" Target="https://github.com/khatri7968/LETSGROWMORE/blob/main/Stock%20Market%20Prediction.ipynb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2023-11-19T10:50:00Z</dcterms:created>
  <dcterms:modified xsi:type="dcterms:W3CDTF">2023-11-19T15:25:00Z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